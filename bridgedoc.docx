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1F0" w:rsidRPr="00E768A2" w:rsidRDefault="00E768A2">
      <w:pPr>
        <w:rPr>
          <w:b/>
          <w:sz w:val="32"/>
          <w:szCs w:val="32"/>
        </w:rPr>
      </w:pPr>
      <w:r w:rsidRPr="00E768A2">
        <w:rPr>
          <w:b/>
          <w:sz w:val="32"/>
          <w:szCs w:val="32"/>
        </w:rPr>
        <w:t>Bridge Dealing Program</w:t>
      </w:r>
    </w:p>
    <w:p w:rsidR="00E768A2" w:rsidRDefault="00E768A2">
      <w:pPr>
        <w:rPr>
          <w:b/>
        </w:rPr>
      </w:pPr>
    </w:p>
    <w:p w:rsidR="00E768A2" w:rsidRDefault="00855440">
      <w:pPr>
        <w:rPr>
          <w:b/>
        </w:rPr>
      </w:pPr>
      <w:r>
        <w:rPr>
          <w:b/>
        </w:rPr>
        <w:t>Classes &amp; Description:</w:t>
      </w:r>
    </w:p>
    <w:p w:rsidR="00E768A2" w:rsidRDefault="00383E2E">
      <w:pPr>
        <w:rPr>
          <w:b/>
        </w:rPr>
      </w:pPr>
      <w:r w:rsidRPr="00383E2E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CBB22F" wp14:editId="087F7FC8">
                <wp:simplePos x="0" y="0"/>
                <wp:positionH relativeFrom="margin">
                  <wp:align>right</wp:align>
                </wp:positionH>
                <wp:positionV relativeFrom="paragraph">
                  <wp:posOffset>182245</wp:posOffset>
                </wp:positionV>
                <wp:extent cx="4457700" cy="40767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407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3E2E" w:rsidRDefault="00383E2E">
                            <w:r>
                              <w:rPr>
                                <w:b/>
                              </w:rPr>
                              <w:t xml:space="preserve">Cards – </w:t>
                            </w:r>
                            <w:r>
                              <w:t>Array holding the types of cards a player has in their hand.</w:t>
                            </w:r>
                          </w:p>
                          <w:p w:rsidR="00383E2E" w:rsidRDefault="00383E2E">
                            <w:proofErr w:type="spellStart"/>
                            <w:r>
                              <w:rPr>
                                <w:b/>
                              </w:rPr>
                              <w:t>PlayerNum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– </w:t>
                            </w:r>
                            <w:r>
                              <w:t xml:space="preserve">A value </w:t>
                            </w:r>
                            <w:proofErr w:type="gramStart"/>
                            <w:r>
                              <w:t>between 1-4 indicating which player</w:t>
                            </w:r>
                            <w:proofErr w:type="gramEnd"/>
                            <w:r>
                              <w:t xml:space="preserve"> is which.</w:t>
                            </w:r>
                          </w:p>
                          <w:p w:rsidR="00383E2E" w:rsidRDefault="00383E2E">
                            <w:proofErr w:type="spellStart"/>
                            <w:r w:rsidRPr="00383E2E">
                              <w:rPr>
                                <w:b/>
                              </w:rPr>
                              <w:t>HandHcp</w:t>
                            </w:r>
                            <w:proofErr w:type="spellEnd"/>
                            <w:r>
                              <w:t xml:space="preserve"> – </w:t>
                            </w:r>
                            <w:proofErr w:type="spellStart"/>
                            <w:r>
                              <w:t>Cotains</w:t>
                            </w:r>
                            <w:proofErr w:type="spellEnd"/>
                            <w:r>
                              <w:t xml:space="preserve"> the calculated value of the players hand – calculated after being dealt cards.</w:t>
                            </w:r>
                          </w:p>
                          <w:p w:rsidR="00383E2E" w:rsidRDefault="00383E2E">
                            <w:proofErr w:type="spellStart"/>
                            <w:proofErr w:type="gramStart"/>
                            <w:r w:rsidRPr="00383E2E">
                              <w:rPr>
                                <w:b/>
                              </w:rPr>
                              <w:t>CalculateHcp</w:t>
                            </w:r>
                            <w:proofErr w:type="spellEnd"/>
                            <w:r w:rsidRPr="00383E2E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383E2E">
                              <w:rPr>
                                <w:b/>
                              </w:rPr>
                              <w:t>)</w:t>
                            </w:r>
                            <w:r>
                              <w:t xml:space="preserve"> – Method to calculate the current HCP value of the hand.</w:t>
                            </w:r>
                          </w:p>
                          <w:p w:rsidR="00383E2E" w:rsidRDefault="00383E2E">
                            <w:proofErr w:type="spellStart"/>
                            <w:proofErr w:type="gramStart"/>
                            <w:r w:rsidRPr="00383E2E">
                              <w:rPr>
                                <w:b/>
                              </w:rPr>
                              <w:t>listCards</w:t>
                            </w:r>
                            <w:proofErr w:type="spellEnd"/>
                            <w:r w:rsidRPr="00383E2E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383E2E">
                              <w:rPr>
                                <w:b/>
                              </w:rPr>
                              <w:t>)</w:t>
                            </w:r>
                            <w:r>
                              <w:t xml:space="preserve"> – output the textual names of the cards in the players hand.</w:t>
                            </w:r>
                          </w:p>
                          <w:p w:rsidR="00E53360" w:rsidRDefault="00E53360"/>
                          <w:p w:rsidR="00E53360" w:rsidRDefault="00E53360">
                            <w:r w:rsidRPr="005B528A">
                              <w:rPr>
                                <w:b/>
                              </w:rPr>
                              <w:t>Suit</w:t>
                            </w:r>
                            <w:r>
                              <w:t xml:space="preserve"> – Simple variable that’ll have a single character to dictate the suit of the card.</w:t>
                            </w:r>
                          </w:p>
                          <w:p w:rsidR="00E53360" w:rsidRDefault="00E53360">
                            <w:proofErr w:type="spellStart"/>
                            <w:proofErr w:type="gramStart"/>
                            <w:r w:rsidRPr="005B528A">
                              <w:rPr>
                                <w:b/>
                              </w:rPr>
                              <w:t>faceNumber</w:t>
                            </w:r>
                            <w:proofErr w:type="spellEnd"/>
                            <w:proofErr w:type="gramEnd"/>
                            <w:r>
                              <w:t xml:space="preserve"> – Pretty self-explanatory.</w:t>
                            </w:r>
                          </w:p>
                          <w:p w:rsidR="00E53360" w:rsidRDefault="00E53360">
                            <w:proofErr w:type="spellStart"/>
                            <w:proofErr w:type="gramStart"/>
                            <w:r w:rsidRPr="005B528A">
                              <w:rPr>
                                <w:b/>
                              </w:rPr>
                              <w:t>hcpVal</w:t>
                            </w:r>
                            <w:proofErr w:type="spellEnd"/>
                            <w:proofErr w:type="gramEnd"/>
                            <w:r>
                              <w:t xml:space="preserve"> – Value of the card from 1 to 4.</w:t>
                            </w:r>
                          </w:p>
                          <w:p w:rsidR="00E53360" w:rsidRDefault="00E53360"/>
                          <w:p w:rsidR="00E53360" w:rsidRDefault="00E53360"/>
                          <w:p w:rsidR="00E53360" w:rsidRDefault="00E53360">
                            <w:r>
                              <w:t>Deck contains 52 instances of card, to replicate an actual playing card deck.</w:t>
                            </w:r>
                          </w:p>
                          <w:p w:rsidR="00046D80" w:rsidRDefault="00046D80"/>
                          <w:p w:rsidR="00046D80" w:rsidRDefault="00046D80">
                            <w:proofErr w:type="spellStart"/>
                            <w:proofErr w:type="gramStart"/>
                            <w:r>
                              <w:t>createDeck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is the equivalent of a shuffle, it will create 52 unique instances of card inside the deck array. Read in from file probably easiest.</w:t>
                            </w:r>
                          </w:p>
                          <w:p w:rsidR="007F6C2B" w:rsidRDefault="007F6C2B">
                            <w:r>
                              <w:t>Shuffle mixes up the order of the deck array somewhat randomly.</w:t>
                            </w:r>
                          </w:p>
                          <w:p w:rsidR="00E53360" w:rsidRDefault="00E53360"/>
                          <w:p w:rsidR="00E53360" w:rsidRDefault="00E53360"/>
                          <w:p w:rsidR="00E53360" w:rsidRPr="00383E2E" w:rsidRDefault="00E53360">
                            <w:r>
                              <w:t xml:space="preserve">Manager has access to the deck class, and if the full game was built fully, </w:t>
                            </w:r>
                            <w:proofErr w:type="gramStart"/>
                            <w:r>
                              <w:t>it  would</w:t>
                            </w:r>
                            <w:proofErr w:type="gramEnd"/>
                            <w:r>
                              <w:t xml:space="preserve"> also hold gameplay-related functions like resetting the table, etc.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CBB2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9.8pt;margin-top:14.35pt;width:351pt;height:321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">
                <v:textbox>
                  <w:txbxContent>
                    <w:p w:rsidR="00383E2E" w:rsidRDefault="00383E2E">
                      <w:r>
                        <w:rPr>
                          <w:b/>
                        </w:rPr>
                        <w:t xml:space="preserve">Cards – </w:t>
                      </w:r>
                      <w:r>
                        <w:t>Array holding the types of cards a player has in their hand.</w:t>
                      </w:r>
                    </w:p>
                    <w:p w:rsidR="00383E2E" w:rsidRDefault="00383E2E">
                      <w:proofErr w:type="spellStart"/>
                      <w:r>
                        <w:rPr>
                          <w:b/>
                        </w:rPr>
                        <w:t>PlayerNum</w:t>
                      </w:r>
                      <w:proofErr w:type="spellEnd"/>
                      <w:r>
                        <w:rPr>
                          <w:b/>
                        </w:rPr>
                        <w:t xml:space="preserve"> – </w:t>
                      </w:r>
                      <w:r>
                        <w:t xml:space="preserve">A value </w:t>
                      </w:r>
                      <w:proofErr w:type="gramStart"/>
                      <w:r>
                        <w:t>between 1-4 indicating which player</w:t>
                      </w:r>
                      <w:proofErr w:type="gramEnd"/>
                      <w:r>
                        <w:t xml:space="preserve"> is which.</w:t>
                      </w:r>
                    </w:p>
                    <w:p w:rsidR="00383E2E" w:rsidRDefault="00383E2E">
                      <w:proofErr w:type="spellStart"/>
                      <w:r w:rsidRPr="00383E2E">
                        <w:rPr>
                          <w:b/>
                        </w:rPr>
                        <w:t>HandHcp</w:t>
                      </w:r>
                      <w:proofErr w:type="spellEnd"/>
                      <w:r>
                        <w:t xml:space="preserve"> – </w:t>
                      </w:r>
                      <w:proofErr w:type="spellStart"/>
                      <w:r>
                        <w:t>Cotains</w:t>
                      </w:r>
                      <w:proofErr w:type="spellEnd"/>
                      <w:r>
                        <w:t xml:space="preserve"> the calculated value of the players hand – calculated after being dealt cards.</w:t>
                      </w:r>
                    </w:p>
                    <w:p w:rsidR="00383E2E" w:rsidRDefault="00383E2E">
                      <w:proofErr w:type="spellStart"/>
                      <w:proofErr w:type="gramStart"/>
                      <w:r w:rsidRPr="00383E2E">
                        <w:rPr>
                          <w:b/>
                        </w:rPr>
                        <w:t>CalculateHcp</w:t>
                      </w:r>
                      <w:proofErr w:type="spellEnd"/>
                      <w:r w:rsidRPr="00383E2E">
                        <w:rPr>
                          <w:b/>
                        </w:rPr>
                        <w:t>(</w:t>
                      </w:r>
                      <w:proofErr w:type="gramEnd"/>
                      <w:r w:rsidRPr="00383E2E">
                        <w:rPr>
                          <w:b/>
                        </w:rPr>
                        <w:t>)</w:t>
                      </w:r>
                      <w:r>
                        <w:t xml:space="preserve"> – Method to calculate the current HCP value of the hand.</w:t>
                      </w:r>
                    </w:p>
                    <w:p w:rsidR="00383E2E" w:rsidRDefault="00383E2E">
                      <w:proofErr w:type="spellStart"/>
                      <w:proofErr w:type="gramStart"/>
                      <w:r w:rsidRPr="00383E2E">
                        <w:rPr>
                          <w:b/>
                        </w:rPr>
                        <w:t>listCards</w:t>
                      </w:r>
                      <w:proofErr w:type="spellEnd"/>
                      <w:r w:rsidRPr="00383E2E">
                        <w:rPr>
                          <w:b/>
                        </w:rPr>
                        <w:t>(</w:t>
                      </w:r>
                      <w:proofErr w:type="gramEnd"/>
                      <w:r w:rsidRPr="00383E2E">
                        <w:rPr>
                          <w:b/>
                        </w:rPr>
                        <w:t>)</w:t>
                      </w:r>
                      <w:r>
                        <w:t xml:space="preserve"> – output the textual names of the cards in the players hand.</w:t>
                      </w:r>
                    </w:p>
                    <w:p w:rsidR="00E53360" w:rsidRDefault="00E53360"/>
                    <w:p w:rsidR="00E53360" w:rsidRDefault="00E53360">
                      <w:r w:rsidRPr="005B528A">
                        <w:rPr>
                          <w:b/>
                        </w:rPr>
                        <w:t>Suit</w:t>
                      </w:r>
                      <w:r>
                        <w:t xml:space="preserve"> – Simple variable that’ll have a single character to dictate the suit of the card.</w:t>
                      </w:r>
                    </w:p>
                    <w:p w:rsidR="00E53360" w:rsidRDefault="00E53360">
                      <w:proofErr w:type="spellStart"/>
                      <w:proofErr w:type="gramStart"/>
                      <w:r w:rsidRPr="005B528A">
                        <w:rPr>
                          <w:b/>
                        </w:rPr>
                        <w:t>faceNumber</w:t>
                      </w:r>
                      <w:proofErr w:type="spellEnd"/>
                      <w:proofErr w:type="gramEnd"/>
                      <w:r>
                        <w:t xml:space="preserve"> – Pretty self-explanatory.</w:t>
                      </w:r>
                    </w:p>
                    <w:p w:rsidR="00E53360" w:rsidRDefault="00E53360">
                      <w:proofErr w:type="spellStart"/>
                      <w:proofErr w:type="gramStart"/>
                      <w:r w:rsidRPr="005B528A">
                        <w:rPr>
                          <w:b/>
                        </w:rPr>
                        <w:t>hcpVal</w:t>
                      </w:r>
                      <w:proofErr w:type="spellEnd"/>
                      <w:proofErr w:type="gramEnd"/>
                      <w:r>
                        <w:t xml:space="preserve"> – Value of the card from 1 to 4.</w:t>
                      </w:r>
                    </w:p>
                    <w:p w:rsidR="00E53360" w:rsidRDefault="00E53360"/>
                    <w:p w:rsidR="00E53360" w:rsidRDefault="00E53360"/>
                    <w:p w:rsidR="00E53360" w:rsidRDefault="00E53360">
                      <w:r>
                        <w:t>Deck contains 52 instances of card, to replicate an actual playing card deck.</w:t>
                      </w:r>
                    </w:p>
                    <w:p w:rsidR="00046D80" w:rsidRDefault="00046D80"/>
                    <w:p w:rsidR="00046D80" w:rsidRDefault="00046D80">
                      <w:proofErr w:type="spellStart"/>
                      <w:proofErr w:type="gramStart"/>
                      <w:r>
                        <w:t>createDeck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is the equivalent of a shuffle, it will create 52 unique instances of card inside the deck array. Read in from file probably easiest.</w:t>
                      </w:r>
                    </w:p>
                    <w:p w:rsidR="007F6C2B" w:rsidRDefault="007F6C2B">
                      <w:r>
                        <w:t>Shuffle mixes up the order of the deck array somewhat randomly.</w:t>
                      </w:r>
                    </w:p>
                    <w:p w:rsidR="00E53360" w:rsidRDefault="00E53360"/>
                    <w:p w:rsidR="00E53360" w:rsidRDefault="00E53360"/>
                    <w:p w:rsidR="00E53360" w:rsidRPr="00383E2E" w:rsidRDefault="00E53360">
                      <w:r>
                        <w:t xml:space="preserve">Manager has access to the deck class, and if the full game was built fully, </w:t>
                      </w:r>
                      <w:proofErr w:type="gramStart"/>
                      <w:r>
                        <w:t>it  would</w:t>
                      </w:r>
                      <w:proofErr w:type="gramEnd"/>
                      <w:r>
                        <w:t xml:space="preserve"> also hold gameplay-related functions like resetting the table, etc.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</w:tblGrid>
      <w:tr w:rsidR="00E768A2" w:rsidTr="00E768A2">
        <w:trPr>
          <w:trHeight w:val="323"/>
        </w:trPr>
        <w:tc>
          <w:tcPr>
            <w:tcW w:w="2023" w:type="dxa"/>
          </w:tcPr>
          <w:p w:rsidR="00E768A2" w:rsidRDefault="00E768A2" w:rsidP="00B05D81">
            <w:pPr>
              <w:jc w:val="center"/>
              <w:rPr>
                <w:b/>
              </w:rPr>
            </w:pPr>
            <w:r>
              <w:rPr>
                <w:b/>
              </w:rPr>
              <w:t>Hand</w:t>
            </w:r>
          </w:p>
        </w:tc>
      </w:tr>
      <w:tr w:rsidR="00E768A2" w:rsidTr="00E768A2">
        <w:trPr>
          <w:trHeight w:val="890"/>
        </w:trPr>
        <w:tc>
          <w:tcPr>
            <w:tcW w:w="2023" w:type="dxa"/>
          </w:tcPr>
          <w:p w:rsidR="00E768A2" w:rsidRPr="00E768A2" w:rsidRDefault="00E768A2">
            <w:r>
              <w:rPr>
                <w:b/>
              </w:rPr>
              <w:t xml:space="preserve">Card[] </w:t>
            </w:r>
            <w:r w:rsidRPr="00E768A2">
              <w:t>cards;</w:t>
            </w:r>
          </w:p>
          <w:p w:rsidR="00E768A2" w:rsidRPr="00E768A2" w:rsidRDefault="00E768A2"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E768A2">
              <w:t>playerNum</w:t>
            </w:r>
            <w:proofErr w:type="spellEnd"/>
            <w:r w:rsidRPr="00E768A2">
              <w:t>;</w:t>
            </w:r>
            <w:r w:rsidRPr="00E768A2">
              <w:rPr>
                <w:color w:val="FF0000"/>
              </w:rPr>
              <w:t>(1-4)</w:t>
            </w:r>
          </w:p>
          <w:p w:rsidR="00E768A2" w:rsidRDefault="00E768A2">
            <w:pPr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E768A2">
              <w:t>handHcp</w:t>
            </w:r>
            <w:proofErr w:type="spellEnd"/>
            <w:r w:rsidRPr="00E768A2">
              <w:t>;</w:t>
            </w:r>
          </w:p>
        </w:tc>
      </w:tr>
      <w:tr w:rsidR="00E768A2" w:rsidTr="00E768A2">
        <w:trPr>
          <w:trHeight w:val="350"/>
        </w:trPr>
        <w:tc>
          <w:tcPr>
            <w:tcW w:w="2023" w:type="dxa"/>
          </w:tcPr>
          <w:p w:rsidR="00E768A2" w:rsidRDefault="00E768A2">
            <w:pPr>
              <w:rPr>
                <w:b/>
              </w:rPr>
            </w:pPr>
            <w:proofErr w:type="spellStart"/>
            <w:r>
              <w:rPr>
                <w:b/>
              </w:rPr>
              <w:t>calculateHcp</w:t>
            </w:r>
            <w:proofErr w:type="spellEnd"/>
            <w:r>
              <w:rPr>
                <w:b/>
              </w:rPr>
              <w:t>();</w:t>
            </w:r>
          </w:p>
          <w:p w:rsidR="00383E2E" w:rsidRDefault="00383E2E">
            <w:pPr>
              <w:rPr>
                <w:b/>
              </w:rPr>
            </w:pPr>
            <w:proofErr w:type="spellStart"/>
            <w:r>
              <w:rPr>
                <w:b/>
              </w:rPr>
              <w:t>listCards</w:t>
            </w:r>
            <w:proofErr w:type="spellEnd"/>
            <w:r>
              <w:rPr>
                <w:b/>
              </w:rPr>
              <w:t>();</w:t>
            </w:r>
          </w:p>
        </w:tc>
      </w:tr>
    </w:tbl>
    <w:p w:rsidR="00E768A2" w:rsidRDefault="00E768A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</w:tblGrid>
      <w:tr w:rsidR="00E768A2" w:rsidTr="00232100">
        <w:trPr>
          <w:trHeight w:val="323"/>
        </w:trPr>
        <w:tc>
          <w:tcPr>
            <w:tcW w:w="2023" w:type="dxa"/>
          </w:tcPr>
          <w:p w:rsidR="00E768A2" w:rsidRDefault="00E768A2" w:rsidP="00232100">
            <w:pPr>
              <w:jc w:val="center"/>
              <w:rPr>
                <w:b/>
              </w:rPr>
            </w:pPr>
            <w:r>
              <w:rPr>
                <w:b/>
              </w:rPr>
              <w:t>Card</w:t>
            </w:r>
          </w:p>
        </w:tc>
      </w:tr>
      <w:tr w:rsidR="00E768A2" w:rsidTr="00E768A2">
        <w:trPr>
          <w:trHeight w:val="908"/>
        </w:trPr>
        <w:tc>
          <w:tcPr>
            <w:tcW w:w="2023" w:type="dxa"/>
          </w:tcPr>
          <w:p w:rsidR="00E768A2" w:rsidRDefault="00E768A2" w:rsidP="00232100">
            <w:pPr>
              <w:rPr>
                <w:color w:val="FF0000"/>
              </w:rPr>
            </w:pPr>
            <w:r>
              <w:rPr>
                <w:b/>
              </w:rPr>
              <w:t xml:space="preserve">Char </w:t>
            </w:r>
            <w:r w:rsidRPr="00E768A2">
              <w:t xml:space="preserve">suit; </w:t>
            </w:r>
            <w:r w:rsidRPr="00E768A2">
              <w:rPr>
                <w:color w:val="FF0000"/>
              </w:rPr>
              <w:t>(‘DHCS’)</w:t>
            </w:r>
          </w:p>
          <w:p w:rsidR="00E768A2" w:rsidRDefault="00E768A2" w:rsidP="00232100">
            <w:pPr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Int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 w:rsidRPr="00E768A2">
              <w:rPr>
                <w:color w:val="000000" w:themeColor="text1"/>
              </w:rPr>
              <w:t>faceNumber</w:t>
            </w:r>
            <w:proofErr w:type="spellEnd"/>
            <w:r w:rsidRPr="00E768A2">
              <w:rPr>
                <w:color w:val="000000" w:themeColor="text1"/>
              </w:rPr>
              <w:t>;</w:t>
            </w:r>
          </w:p>
          <w:p w:rsidR="00E768A2" w:rsidRPr="00E768A2" w:rsidRDefault="00E768A2" w:rsidP="00232100">
            <w:pPr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Int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 w:rsidRPr="00E768A2">
              <w:rPr>
                <w:color w:val="000000" w:themeColor="text1"/>
              </w:rPr>
              <w:t>hcpVal</w:t>
            </w:r>
            <w:proofErr w:type="spellEnd"/>
            <w:r w:rsidRPr="00E768A2">
              <w:rPr>
                <w:color w:val="000000" w:themeColor="text1"/>
              </w:rPr>
              <w:t>;</w:t>
            </w:r>
          </w:p>
        </w:tc>
      </w:tr>
      <w:tr w:rsidR="00E768A2" w:rsidTr="00E768A2">
        <w:trPr>
          <w:trHeight w:val="350"/>
        </w:trPr>
        <w:tc>
          <w:tcPr>
            <w:tcW w:w="2023" w:type="dxa"/>
          </w:tcPr>
          <w:p w:rsidR="00E768A2" w:rsidRDefault="00E768A2" w:rsidP="00232100">
            <w:pPr>
              <w:rPr>
                <w:b/>
              </w:rPr>
            </w:pPr>
          </w:p>
        </w:tc>
      </w:tr>
    </w:tbl>
    <w:p w:rsidR="00E768A2" w:rsidRDefault="00E768A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</w:tblGrid>
      <w:tr w:rsidR="00E768A2" w:rsidTr="00232100">
        <w:trPr>
          <w:trHeight w:val="323"/>
        </w:trPr>
        <w:tc>
          <w:tcPr>
            <w:tcW w:w="2023" w:type="dxa"/>
          </w:tcPr>
          <w:p w:rsidR="00E768A2" w:rsidRDefault="00E768A2" w:rsidP="004C1C63">
            <w:pPr>
              <w:jc w:val="center"/>
              <w:rPr>
                <w:b/>
              </w:rPr>
            </w:pPr>
            <w:r>
              <w:rPr>
                <w:b/>
              </w:rPr>
              <w:t>De</w:t>
            </w:r>
            <w:r w:rsidR="004C1C63">
              <w:rPr>
                <w:b/>
              </w:rPr>
              <w:t>ck</w:t>
            </w:r>
          </w:p>
        </w:tc>
      </w:tr>
      <w:tr w:rsidR="00E768A2" w:rsidTr="001B7A11">
        <w:trPr>
          <w:trHeight w:val="377"/>
        </w:trPr>
        <w:tc>
          <w:tcPr>
            <w:tcW w:w="2023" w:type="dxa"/>
          </w:tcPr>
          <w:p w:rsidR="004C1C63" w:rsidRPr="001B7A11" w:rsidRDefault="004C1C63" w:rsidP="00232100">
            <w:pPr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Card[] </w:t>
            </w:r>
            <w:r w:rsidRPr="004C1C63">
              <w:rPr>
                <w:color w:val="000000" w:themeColor="text1"/>
              </w:rPr>
              <w:t>deck;</w:t>
            </w:r>
          </w:p>
        </w:tc>
      </w:tr>
      <w:tr w:rsidR="00E768A2" w:rsidTr="001B7A11">
        <w:trPr>
          <w:trHeight w:val="350"/>
        </w:trPr>
        <w:tc>
          <w:tcPr>
            <w:tcW w:w="2023" w:type="dxa"/>
          </w:tcPr>
          <w:p w:rsidR="00E768A2" w:rsidRDefault="00046D80" w:rsidP="00232100">
            <w:pPr>
              <w:rPr>
                <w:b/>
              </w:rPr>
            </w:pPr>
            <w:proofErr w:type="spellStart"/>
            <w:r>
              <w:rPr>
                <w:b/>
              </w:rPr>
              <w:t>createDeck</w:t>
            </w:r>
            <w:proofErr w:type="spellEnd"/>
            <w:r w:rsidR="007F6C2B">
              <w:rPr>
                <w:b/>
              </w:rPr>
              <w:t>()</w:t>
            </w:r>
            <w:r>
              <w:rPr>
                <w:b/>
              </w:rPr>
              <w:t>;</w:t>
            </w:r>
          </w:p>
          <w:p w:rsidR="007F6C2B" w:rsidRPr="00046D80" w:rsidRDefault="007F6C2B" w:rsidP="00232100">
            <w:pPr>
              <w:rPr>
                <w:b/>
              </w:rPr>
            </w:pPr>
            <w:r>
              <w:rPr>
                <w:b/>
              </w:rPr>
              <w:t>shuffle();</w:t>
            </w:r>
          </w:p>
        </w:tc>
      </w:tr>
    </w:tbl>
    <w:p w:rsidR="00E768A2" w:rsidRDefault="00E768A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</w:tblGrid>
      <w:tr w:rsidR="004C1C63" w:rsidTr="00232100">
        <w:trPr>
          <w:trHeight w:val="323"/>
        </w:trPr>
        <w:tc>
          <w:tcPr>
            <w:tcW w:w="2023" w:type="dxa"/>
          </w:tcPr>
          <w:p w:rsidR="004C1C63" w:rsidRDefault="004C1C63" w:rsidP="00232100">
            <w:pPr>
              <w:jc w:val="center"/>
              <w:rPr>
                <w:b/>
              </w:rPr>
            </w:pPr>
            <w:r>
              <w:rPr>
                <w:b/>
              </w:rPr>
              <w:t>Manager</w:t>
            </w:r>
          </w:p>
        </w:tc>
      </w:tr>
      <w:tr w:rsidR="004C1C63" w:rsidTr="00383E2E">
        <w:trPr>
          <w:trHeight w:val="368"/>
        </w:trPr>
        <w:tc>
          <w:tcPr>
            <w:tcW w:w="2023" w:type="dxa"/>
          </w:tcPr>
          <w:p w:rsidR="004C1C63" w:rsidRDefault="00B05D81" w:rsidP="00232100">
            <w:pPr>
              <w:rPr>
                <w:b/>
              </w:rPr>
            </w:pPr>
            <w:r>
              <w:rPr>
                <w:b/>
              </w:rPr>
              <w:t xml:space="preserve">Hand[] </w:t>
            </w:r>
            <w:r>
              <w:t>p</w:t>
            </w:r>
            <w:r w:rsidRPr="00B05D81">
              <w:t>layers;</w:t>
            </w:r>
          </w:p>
        </w:tc>
      </w:tr>
      <w:tr w:rsidR="004C1C63" w:rsidTr="00383E2E">
        <w:trPr>
          <w:trHeight w:val="350"/>
        </w:trPr>
        <w:tc>
          <w:tcPr>
            <w:tcW w:w="2023" w:type="dxa"/>
          </w:tcPr>
          <w:p w:rsidR="004C1C63" w:rsidRDefault="00383E2E" w:rsidP="00232100">
            <w:pPr>
              <w:rPr>
                <w:b/>
              </w:rPr>
            </w:pPr>
            <w:proofErr w:type="spellStart"/>
            <w:r>
              <w:rPr>
                <w:b/>
              </w:rPr>
              <w:t>dealDeck</w:t>
            </w:r>
            <w:proofErr w:type="spellEnd"/>
            <w:r>
              <w:rPr>
                <w:b/>
              </w:rPr>
              <w:t>();</w:t>
            </w:r>
          </w:p>
        </w:tc>
      </w:tr>
    </w:tbl>
    <w:p w:rsidR="004C1C63" w:rsidRDefault="004C1C63">
      <w:pPr>
        <w:rPr>
          <w:b/>
        </w:rPr>
      </w:pPr>
    </w:p>
    <w:p w:rsidR="00046D80" w:rsidRDefault="00046D80">
      <w:pPr>
        <w:rPr>
          <w:b/>
        </w:rPr>
      </w:pPr>
      <w:r>
        <w:rPr>
          <w:b/>
        </w:rPr>
        <w:t>Pseudo-Code (In rough order of execution):</w:t>
      </w:r>
    </w:p>
    <w:p w:rsidR="00046D80" w:rsidRDefault="00046D80" w:rsidP="00046D80">
      <w:pPr>
        <w:rPr>
          <w:b/>
        </w:rPr>
      </w:pPr>
    </w:p>
    <w:p w:rsidR="00046D80" w:rsidRDefault="00046D80" w:rsidP="00046D80">
      <w:r>
        <w:t xml:space="preserve">An instance of deck runs </w:t>
      </w:r>
      <w:proofErr w:type="spellStart"/>
      <w:r>
        <w:t>createDeck</w:t>
      </w:r>
      <w:proofErr w:type="spellEnd"/>
      <w:r w:rsidR="007F6C2B">
        <w:t>.</w:t>
      </w:r>
    </w:p>
    <w:p w:rsidR="00046D80" w:rsidRPr="00046D80" w:rsidRDefault="00046D80" w:rsidP="00046D80">
      <w:pPr>
        <w:rPr>
          <w:rFonts w:ascii="Courier New" w:hAnsi="Courier New" w:cs="Courier New"/>
        </w:rPr>
      </w:pPr>
      <w:proofErr w:type="spellStart"/>
      <w:proofErr w:type="gramStart"/>
      <w:r w:rsidRPr="00046D80">
        <w:rPr>
          <w:rFonts w:ascii="Courier New" w:hAnsi="Courier New" w:cs="Courier New"/>
        </w:rPr>
        <w:t>createDeck</w:t>
      </w:r>
      <w:proofErr w:type="spellEnd"/>
      <w:r w:rsidRPr="00046D80">
        <w:rPr>
          <w:rFonts w:ascii="Courier New" w:hAnsi="Courier New" w:cs="Courier New"/>
        </w:rPr>
        <w:t>(</w:t>
      </w:r>
      <w:proofErr w:type="gramEnd"/>
      <w:r w:rsidRPr="00046D80">
        <w:rPr>
          <w:rFonts w:ascii="Courier New" w:hAnsi="Courier New" w:cs="Courier New"/>
        </w:rPr>
        <w:t>){</w:t>
      </w:r>
    </w:p>
    <w:p w:rsidR="00046D80" w:rsidRPr="00046D80" w:rsidRDefault="00046D80" w:rsidP="00046D80">
      <w:pPr>
        <w:rPr>
          <w:rFonts w:ascii="Courier New" w:hAnsi="Courier New" w:cs="Courier New"/>
        </w:rPr>
      </w:pPr>
      <w:r w:rsidRPr="00046D80">
        <w:rPr>
          <w:rFonts w:ascii="Courier New" w:hAnsi="Courier New" w:cs="Courier New"/>
        </w:rPr>
        <w:tab/>
      </w:r>
      <w:proofErr w:type="gramStart"/>
      <w:r w:rsidRPr="00046D80">
        <w:rPr>
          <w:rFonts w:ascii="Courier New" w:hAnsi="Courier New" w:cs="Courier New"/>
        </w:rPr>
        <w:t>for</w:t>
      </w:r>
      <w:proofErr w:type="gramEnd"/>
      <w:r w:rsidRPr="00046D80">
        <w:rPr>
          <w:rFonts w:ascii="Courier New" w:hAnsi="Courier New" w:cs="Courier New"/>
        </w:rPr>
        <w:t xml:space="preserve"> </w:t>
      </w:r>
      <w:r w:rsidRPr="00046D80">
        <w:rPr>
          <w:rFonts w:ascii="Courier New" w:hAnsi="Courier New" w:cs="Courier New"/>
          <w:b/>
        </w:rPr>
        <w:t>52 times</w:t>
      </w:r>
      <w:r w:rsidRPr="00046D80">
        <w:rPr>
          <w:rFonts w:ascii="Courier New" w:hAnsi="Courier New" w:cs="Courier New"/>
        </w:rPr>
        <w:t>{</w:t>
      </w:r>
    </w:p>
    <w:p w:rsidR="00046D80" w:rsidRPr="00046D80" w:rsidRDefault="00046D80" w:rsidP="00046D80">
      <w:pPr>
        <w:ind w:left="1440"/>
        <w:rPr>
          <w:rFonts w:ascii="Courier New" w:hAnsi="Courier New" w:cs="Courier New"/>
          <w:b/>
        </w:rPr>
      </w:pPr>
      <w:proofErr w:type="gramStart"/>
      <w:r w:rsidRPr="00046D80">
        <w:rPr>
          <w:rFonts w:ascii="Courier New" w:hAnsi="Courier New" w:cs="Courier New"/>
        </w:rPr>
        <w:t>deck[</w:t>
      </w:r>
      <w:proofErr w:type="spellStart"/>
      <w:proofErr w:type="gramEnd"/>
      <w:r w:rsidRPr="00046D80">
        <w:rPr>
          <w:rFonts w:ascii="Courier New" w:hAnsi="Courier New" w:cs="Courier New"/>
        </w:rPr>
        <w:t>i</w:t>
      </w:r>
      <w:proofErr w:type="spellEnd"/>
      <w:r w:rsidRPr="00046D80">
        <w:rPr>
          <w:rFonts w:ascii="Courier New" w:hAnsi="Courier New" w:cs="Courier New"/>
        </w:rPr>
        <w:t xml:space="preserve">] = </w:t>
      </w:r>
      <w:r w:rsidRPr="00046D80">
        <w:rPr>
          <w:rFonts w:ascii="Courier New" w:hAnsi="Courier New" w:cs="Courier New"/>
          <w:b/>
        </w:rPr>
        <w:t>new card by reading line X of text file to get suit/value/hcp.</w:t>
      </w:r>
    </w:p>
    <w:p w:rsidR="00046D80" w:rsidRPr="00046D80" w:rsidRDefault="00046D80" w:rsidP="00046D80">
      <w:pPr>
        <w:ind w:firstLine="720"/>
        <w:rPr>
          <w:rFonts w:ascii="Courier New" w:hAnsi="Courier New" w:cs="Courier New"/>
        </w:rPr>
      </w:pPr>
      <w:r w:rsidRPr="00046D80">
        <w:rPr>
          <w:rFonts w:ascii="Courier New" w:hAnsi="Courier New" w:cs="Courier New"/>
        </w:rPr>
        <w:t>}</w:t>
      </w:r>
    </w:p>
    <w:p w:rsidR="00046D80" w:rsidRPr="00046D80" w:rsidRDefault="00046D80" w:rsidP="00046D80">
      <w:pPr>
        <w:rPr>
          <w:rFonts w:ascii="Courier New" w:hAnsi="Courier New" w:cs="Courier New"/>
        </w:rPr>
      </w:pPr>
      <w:r w:rsidRPr="00046D80">
        <w:rPr>
          <w:rFonts w:ascii="Courier New" w:hAnsi="Courier New" w:cs="Courier New"/>
        </w:rPr>
        <w:t>}</w:t>
      </w:r>
    </w:p>
    <w:p w:rsidR="00046D80" w:rsidRDefault="00046D80">
      <w:pPr>
        <w:rPr>
          <w:b/>
        </w:rPr>
      </w:pPr>
    </w:p>
    <w:p w:rsidR="007F6C2B" w:rsidRPr="00D6213D" w:rsidRDefault="007F6C2B">
      <w:r w:rsidRPr="00D6213D">
        <w:t xml:space="preserve">Deck </w:t>
      </w:r>
      <w:r w:rsidR="00B05D81">
        <w:t xml:space="preserve">array is then shuffled with a basic </w:t>
      </w:r>
      <w:r w:rsidRPr="00D6213D">
        <w:t>swap algorithm</w:t>
      </w:r>
    </w:p>
    <w:p w:rsidR="007F6C2B" w:rsidRPr="007F6C2B" w:rsidRDefault="007F6C2B">
      <w:pPr>
        <w:rPr>
          <w:rFonts w:ascii="Courier New" w:hAnsi="Courier New" w:cs="Courier New"/>
        </w:rPr>
      </w:pPr>
      <w:proofErr w:type="gramStart"/>
      <w:r w:rsidRPr="007F6C2B">
        <w:rPr>
          <w:rFonts w:ascii="Courier New" w:hAnsi="Courier New" w:cs="Courier New"/>
        </w:rPr>
        <w:t>Shuffle{</w:t>
      </w:r>
      <w:proofErr w:type="gramEnd"/>
    </w:p>
    <w:p w:rsidR="007F6C2B" w:rsidRPr="007F6C2B" w:rsidRDefault="007F6C2B">
      <w:pPr>
        <w:rPr>
          <w:rFonts w:ascii="Courier New" w:hAnsi="Courier New" w:cs="Courier New"/>
          <w:b/>
        </w:rPr>
      </w:pPr>
      <w:r w:rsidRPr="007F6C2B">
        <w:rPr>
          <w:rFonts w:ascii="Courier New" w:hAnsi="Courier New" w:cs="Courier New"/>
          <w:b/>
        </w:rPr>
        <w:tab/>
      </w:r>
      <w:proofErr w:type="gramStart"/>
      <w:r w:rsidRPr="007F6C2B">
        <w:rPr>
          <w:rFonts w:ascii="Courier New" w:hAnsi="Courier New" w:cs="Courier New"/>
        </w:rPr>
        <w:t>Card  a</w:t>
      </w:r>
      <w:proofErr w:type="gramEnd"/>
      <w:r w:rsidRPr="007F6C2B">
        <w:rPr>
          <w:rFonts w:ascii="Courier New" w:hAnsi="Courier New" w:cs="Courier New"/>
          <w:b/>
        </w:rPr>
        <w:t xml:space="preserve"> = random number 1~52</w:t>
      </w:r>
    </w:p>
    <w:p w:rsidR="007F6C2B" w:rsidRPr="007F6C2B" w:rsidRDefault="007F6C2B">
      <w:pPr>
        <w:rPr>
          <w:rFonts w:ascii="Courier New" w:hAnsi="Courier New" w:cs="Courier New"/>
          <w:b/>
        </w:rPr>
      </w:pPr>
      <w:r w:rsidRPr="007F6C2B">
        <w:rPr>
          <w:rFonts w:ascii="Courier New" w:hAnsi="Courier New" w:cs="Courier New"/>
          <w:b/>
        </w:rPr>
        <w:tab/>
      </w:r>
      <w:r w:rsidRPr="007F6C2B">
        <w:rPr>
          <w:rFonts w:ascii="Courier New" w:hAnsi="Courier New" w:cs="Courier New"/>
        </w:rPr>
        <w:t>Card b</w:t>
      </w:r>
      <w:r w:rsidRPr="007F6C2B">
        <w:rPr>
          <w:rFonts w:ascii="Courier New" w:hAnsi="Courier New" w:cs="Courier New"/>
          <w:b/>
        </w:rPr>
        <w:t xml:space="preserve"> = random number 1~52 excluding a</w:t>
      </w:r>
      <w:r>
        <w:rPr>
          <w:rFonts w:ascii="Courier New" w:hAnsi="Courier New" w:cs="Courier New"/>
          <w:b/>
        </w:rPr>
        <w:t>.</w:t>
      </w:r>
    </w:p>
    <w:p w:rsidR="007F6C2B" w:rsidRPr="007F6C2B" w:rsidRDefault="007F6C2B">
      <w:pPr>
        <w:rPr>
          <w:rFonts w:ascii="Courier New" w:hAnsi="Courier New" w:cs="Courier New"/>
          <w:b/>
        </w:rPr>
      </w:pPr>
      <w:r w:rsidRPr="007F6C2B">
        <w:rPr>
          <w:rFonts w:ascii="Courier New" w:hAnsi="Courier New" w:cs="Courier New"/>
          <w:b/>
        </w:rPr>
        <w:tab/>
        <w:t xml:space="preserve">Swap algorithm to move </w:t>
      </w:r>
      <w:proofErr w:type="gramStart"/>
      <w:r w:rsidRPr="007F6C2B">
        <w:rPr>
          <w:rFonts w:ascii="Courier New" w:hAnsi="Courier New" w:cs="Courier New"/>
          <w:b/>
        </w:rPr>
        <w:t>a &amp;</w:t>
      </w:r>
      <w:proofErr w:type="gramEnd"/>
      <w:r w:rsidRPr="007F6C2B">
        <w:rPr>
          <w:rFonts w:ascii="Courier New" w:hAnsi="Courier New" w:cs="Courier New"/>
          <w:b/>
        </w:rPr>
        <w:t xml:space="preserve"> b’s place.</w:t>
      </w:r>
    </w:p>
    <w:p w:rsidR="007F6C2B" w:rsidRPr="007F6C2B" w:rsidRDefault="007F6C2B">
      <w:pPr>
        <w:rPr>
          <w:rFonts w:ascii="Courier New" w:hAnsi="Courier New" w:cs="Courier New"/>
        </w:rPr>
      </w:pPr>
      <w:r w:rsidRPr="007F6C2B">
        <w:rPr>
          <w:rFonts w:ascii="Courier New" w:hAnsi="Courier New" w:cs="Courier New"/>
        </w:rPr>
        <w:t>}</w:t>
      </w:r>
    </w:p>
    <w:p w:rsidR="005943CD" w:rsidRDefault="005943CD">
      <w:pPr>
        <w:rPr>
          <w:b/>
        </w:rPr>
      </w:pPr>
    </w:p>
    <w:p w:rsidR="00C00440" w:rsidRDefault="00046D80">
      <w:r w:rsidRPr="00046D80">
        <w:t xml:space="preserve">Initialize each </w:t>
      </w:r>
      <w:proofErr w:type="gramStart"/>
      <w:r w:rsidRPr="00046D80">
        <w:t>players</w:t>
      </w:r>
      <w:proofErr w:type="gramEnd"/>
      <w:r w:rsidRPr="00046D80">
        <w:t xml:space="preserve"> hand, and setup a currently empty </w:t>
      </w:r>
      <w:proofErr w:type="spellStart"/>
      <w:r w:rsidRPr="00046D80">
        <w:t>arraylist</w:t>
      </w:r>
      <w:proofErr w:type="spellEnd"/>
      <w:r w:rsidRPr="00046D80">
        <w:t xml:space="preserve"> of type Card.</w:t>
      </w:r>
      <w:r w:rsidR="00C00440">
        <w:t xml:space="preserve"> Then feed those hands into the array in the manager class. Each instance has a unique </w:t>
      </w:r>
      <w:proofErr w:type="spellStart"/>
      <w:r w:rsidR="00C00440">
        <w:t>playerNum</w:t>
      </w:r>
      <w:proofErr w:type="spellEnd"/>
      <w:r w:rsidR="00C00440">
        <w:t xml:space="preserve"> from 0-3</w:t>
      </w:r>
    </w:p>
    <w:p w:rsidR="007F6C2B" w:rsidRDefault="007F6C2B"/>
    <w:p w:rsidR="005943CD" w:rsidRDefault="005943CD">
      <w:r>
        <w:t xml:space="preserve">Manager then uses </w:t>
      </w:r>
      <w:proofErr w:type="spellStart"/>
      <w:proofErr w:type="gramStart"/>
      <w:r>
        <w:t>dealDeck</w:t>
      </w:r>
      <w:proofErr w:type="spellEnd"/>
      <w:r>
        <w:t>(</w:t>
      </w:r>
      <w:proofErr w:type="gramEnd"/>
      <w:r>
        <w:t>) to divvy the cards to each player.</w:t>
      </w:r>
    </w:p>
    <w:p w:rsidR="005943CD" w:rsidRDefault="005943CD">
      <w:proofErr w:type="spellStart"/>
      <w:proofErr w:type="gramStart"/>
      <w:r>
        <w:t>dealDeck</w:t>
      </w:r>
      <w:proofErr w:type="spellEnd"/>
      <w:r>
        <w:t>(</w:t>
      </w:r>
      <w:proofErr w:type="gramEnd"/>
      <w:r>
        <w:t>){</w:t>
      </w:r>
    </w:p>
    <w:p w:rsidR="005943CD" w:rsidRDefault="005943CD">
      <w:r>
        <w:tab/>
      </w:r>
      <w:proofErr w:type="spellStart"/>
      <w:proofErr w:type="gramStart"/>
      <w:r>
        <w:t>handsize</w:t>
      </w:r>
      <w:proofErr w:type="spellEnd"/>
      <w:proofErr w:type="gramEnd"/>
      <w:r>
        <w:t xml:space="preserve"> = 13;</w:t>
      </w:r>
    </w:p>
    <w:p w:rsidR="00C00440" w:rsidRDefault="00C00440">
      <w:r>
        <w:tab/>
      </w:r>
      <w:proofErr w:type="spellStart"/>
      <w:proofErr w:type="gramStart"/>
      <w:r>
        <w:t>playerCount</w:t>
      </w:r>
      <w:proofErr w:type="spellEnd"/>
      <w:proofErr w:type="gramEnd"/>
      <w:r>
        <w:t xml:space="preserve"> = 4;</w:t>
      </w:r>
    </w:p>
    <w:p w:rsidR="00C00440" w:rsidRPr="00C00440" w:rsidRDefault="00C00440">
      <w:pPr>
        <w:rPr>
          <w:b/>
        </w:rPr>
      </w:pPr>
      <w:r>
        <w:tab/>
      </w:r>
      <w:proofErr w:type="gramStart"/>
      <w:r>
        <w:t xml:space="preserve">for  </w:t>
      </w:r>
      <w:r w:rsidRPr="00C00440">
        <w:rPr>
          <w:b/>
        </w:rPr>
        <w:t>each</w:t>
      </w:r>
      <w:proofErr w:type="gramEnd"/>
      <w:r w:rsidRPr="00C00440">
        <w:rPr>
          <w:b/>
        </w:rPr>
        <w:t xml:space="preserve"> time </w:t>
      </w:r>
      <w:proofErr w:type="spellStart"/>
      <w:r w:rsidRPr="00C00440">
        <w:rPr>
          <w:b/>
        </w:rPr>
        <w:t>playerCount</w:t>
      </w:r>
      <w:proofErr w:type="spellEnd"/>
      <w:r w:rsidRPr="00C00440">
        <w:rPr>
          <w:b/>
        </w:rPr>
        <w:t xml:space="preserve"> is less than 4{</w:t>
      </w:r>
    </w:p>
    <w:p w:rsidR="005943CD" w:rsidRPr="005943CD" w:rsidRDefault="005943CD">
      <w:pPr>
        <w:rPr>
          <w:b/>
        </w:rPr>
      </w:pPr>
      <w:r>
        <w:tab/>
      </w:r>
      <w:r w:rsidR="00C00440">
        <w:tab/>
      </w:r>
      <w:proofErr w:type="gramStart"/>
      <w:r>
        <w:t>for</w:t>
      </w:r>
      <w:proofErr w:type="gramEnd"/>
      <w:r>
        <w:t xml:space="preserve"> </w:t>
      </w:r>
      <w:r w:rsidRPr="005943CD">
        <w:rPr>
          <w:b/>
        </w:rPr>
        <w:t xml:space="preserve">each time </w:t>
      </w:r>
      <w:proofErr w:type="spellStart"/>
      <w:r w:rsidRPr="005943CD">
        <w:rPr>
          <w:b/>
        </w:rPr>
        <w:t>hand.size</w:t>
      </w:r>
      <w:proofErr w:type="spellEnd"/>
      <w:r w:rsidRPr="005943CD">
        <w:rPr>
          <w:b/>
        </w:rPr>
        <w:t xml:space="preserve"> is less than </w:t>
      </w:r>
      <w:proofErr w:type="spellStart"/>
      <w:r w:rsidRPr="005943CD">
        <w:rPr>
          <w:b/>
        </w:rPr>
        <w:t>handsize</w:t>
      </w:r>
      <w:proofErr w:type="spellEnd"/>
      <w:r w:rsidRPr="005943CD">
        <w:rPr>
          <w:b/>
        </w:rPr>
        <w:t xml:space="preserve"> variable{</w:t>
      </w:r>
    </w:p>
    <w:p w:rsidR="005943CD" w:rsidRDefault="005943CD">
      <w:r>
        <w:tab/>
      </w:r>
      <w:r>
        <w:tab/>
      </w:r>
      <w:r w:rsidR="00C00440">
        <w:tab/>
      </w:r>
      <w:proofErr w:type="spellStart"/>
      <w:proofErr w:type="gramStart"/>
      <w:r w:rsidR="00B05D81">
        <w:t>playerNum.</w:t>
      </w:r>
      <w:r>
        <w:t>hand</w:t>
      </w:r>
      <w:proofErr w:type="spellEnd"/>
      <w:r>
        <w:t>[</w:t>
      </w:r>
      <w:proofErr w:type="spellStart"/>
      <w:proofErr w:type="gramEnd"/>
      <w:r w:rsidR="00C00440">
        <w:t>playerCount</w:t>
      </w:r>
      <w:proofErr w:type="spellEnd"/>
      <w:r>
        <w:t>] = deck[</w:t>
      </w:r>
      <w:proofErr w:type="spellStart"/>
      <w:r>
        <w:t>i</w:t>
      </w:r>
      <w:proofErr w:type="spellEnd"/>
      <w:r>
        <w:t>]</w:t>
      </w:r>
    </w:p>
    <w:p w:rsidR="005943CD" w:rsidRDefault="005943CD">
      <w:pPr>
        <w:rPr>
          <w:b/>
        </w:rPr>
      </w:pPr>
      <w:r>
        <w:tab/>
      </w:r>
      <w:r>
        <w:tab/>
      </w:r>
      <w:r w:rsidR="00C00440">
        <w:tab/>
      </w:r>
      <w:proofErr w:type="gramStart"/>
      <w:r w:rsidRPr="005943CD">
        <w:rPr>
          <w:b/>
        </w:rPr>
        <w:t>remove</w:t>
      </w:r>
      <w:proofErr w:type="gramEnd"/>
      <w:r>
        <w:t xml:space="preserve"> </w:t>
      </w:r>
      <w:r w:rsidRPr="005943CD">
        <w:rPr>
          <w:b/>
        </w:rPr>
        <w:t>deck[</w:t>
      </w:r>
      <w:proofErr w:type="spellStart"/>
      <w:r w:rsidRPr="005943CD">
        <w:rPr>
          <w:b/>
        </w:rPr>
        <w:t>i</w:t>
      </w:r>
      <w:proofErr w:type="spellEnd"/>
      <w:r w:rsidRPr="005943CD">
        <w:rPr>
          <w:b/>
        </w:rPr>
        <w:t xml:space="preserve">] from deck </w:t>
      </w:r>
      <w:proofErr w:type="spellStart"/>
      <w:r w:rsidRPr="005943CD">
        <w:rPr>
          <w:b/>
        </w:rPr>
        <w:t>arraylist</w:t>
      </w:r>
      <w:proofErr w:type="spellEnd"/>
    </w:p>
    <w:p w:rsidR="00C00440" w:rsidRPr="005943CD" w:rsidRDefault="00C00440">
      <w:pPr>
        <w:rPr>
          <w:b/>
        </w:rPr>
      </w:pPr>
      <w:r>
        <w:rPr>
          <w:b/>
        </w:rPr>
        <w:tab/>
      </w:r>
      <w:r>
        <w:rPr>
          <w:b/>
        </w:rPr>
        <w:tab/>
        <w:t>}</w:t>
      </w:r>
    </w:p>
    <w:p w:rsidR="005943CD" w:rsidRDefault="005943CD">
      <w:r>
        <w:tab/>
        <w:t>}</w:t>
      </w:r>
    </w:p>
    <w:p w:rsidR="005943CD" w:rsidRDefault="005943CD">
      <w:r>
        <w:t>}</w:t>
      </w:r>
    </w:p>
    <w:p w:rsidR="00C00440" w:rsidRDefault="00C00440"/>
    <w:p w:rsidR="00C00440" w:rsidRDefault="00C00440">
      <w:r>
        <w:t xml:space="preserve">After all cards are dealt, </w:t>
      </w:r>
      <w:proofErr w:type="spellStart"/>
      <w:proofErr w:type="gramStart"/>
      <w:r>
        <w:t>calculateHcp</w:t>
      </w:r>
      <w:proofErr w:type="spellEnd"/>
      <w:r>
        <w:t>(</w:t>
      </w:r>
      <w:proofErr w:type="gramEnd"/>
      <w:r>
        <w:t xml:space="preserve">) is run. </w:t>
      </w:r>
    </w:p>
    <w:p w:rsidR="00C00440" w:rsidRDefault="00C00440">
      <w:pPr>
        <w:rPr>
          <w:b/>
        </w:rPr>
      </w:pPr>
      <w:proofErr w:type="spellStart"/>
      <w:proofErr w:type="gramStart"/>
      <w:r>
        <w:t>handHcp</w:t>
      </w:r>
      <w:proofErr w:type="spellEnd"/>
      <w:proofErr w:type="gramEnd"/>
      <w:r>
        <w:t xml:space="preserve"> = </w:t>
      </w:r>
      <w:r>
        <w:rPr>
          <w:b/>
        </w:rPr>
        <w:t xml:space="preserve">the total value of all </w:t>
      </w:r>
      <w:proofErr w:type="spellStart"/>
      <w:r>
        <w:rPr>
          <w:b/>
        </w:rPr>
        <w:t>hcpVal</w:t>
      </w:r>
      <w:proofErr w:type="spellEnd"/>
      <w:r>
        <w:rPr>
          <w:b/>
        </w:rPr>
        <w:t xml:space="preserve"> attributes in the hand array.</w:t>
      </w:r>
    </w:p>
    <w:p w:rsidR="00C00440" w:rsidRDefault="00C00440">
      <w:pPr>
        <w:rPr>
          <w:b/>
        </w:rPr>
      </w:pPr>
    </w:p>
    <w:p w:rsidR="00C00440" w:rsidRPr="00C00440" w:rsidRDefault="00C00440">
      <w:r w:rsidRPr="00C00440">
        <w:t xml:space="preserve">Then all cards in the players hand </w:t>
      </w:r>
      <w:r w:rsidR="00187EEA">
        <w:t xml:space="preserve">(and total hcp) </w:t>
      </w:r>
      <w:r w:rsidRPr="00C00440">
        <w:t>are textually out</w:t>
      </w:r>
      <w:r>
        <w:t xml:space="preserve">put to the form with a for loop similar to the </w:t>
      </w:r>
      <w:proofErr w:type="spellStart"/>
      <w:proofErr w:type="gramStart"/>
      <w:r>
        <w:t>dealDeck</w:t>
      </w:r>
      <w:proofErr w:type="spellEnd"/>
      <w:r>
        <w:t>(</w:t>
      </w:r>
      <w:proofErr w:type="gramEnd"/>
      <w:r>
        <w:t xml:space="preserve">) method but with </w:t>
      </w:r>
      <w:r w:rsidR="00187EEA">
        <w:t>write’s instead of adding/removing deck cards.</w:t>
      </w:r>
      <w:bookmarkStart w:id="0" w:name="_GoBack"/>
      <w:bookmarkEnd w:id="0"/>
    </w:p>
    <w:p w:rsidR="00C00440" w:rsidRPr="00C00440" w:rsidRDefault="00C00440">
      <w:pPr>
        <w:rPr>
          <w:b/>
        </w:rPr>
      </w:pPr>
    </w:p>
    <w:p w:rsidR="00B05D81" w:rsidRDefault="00B05D81"/>
    <w:p w:rsidR="00B05D81" w:rsidRDefault="00B05D81"/>
    <w:p w:rsidR="007F6C2B" w:rsidRPr="00046D80" w:rsidRDefault="007F6C2B"/>
    <w:p w:rsidR="00046D80" w:rsidRDefault="00046D80">
      <w:pPr>
        <w:rPr>
          <w:b/>
        </w:rPr>
      </w:pPr>
    </w:p>
    <w:p w:rsidR="00046D80" w:rsidRPr="00046D80" w:rsidRDefault="00046D80">
      <w:pPr>
        <w:rPr>
          <w:b/>
        </w:rPr>
      </w:pPr>
    </w:p>
    <w:sectPr w:rsidR="00046D80" w:rsidRPr="00046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14BDE"/>
    <w:multiLevelType w:val="hybridMultilevel"/>
    <w:tmpl w:val="6F86E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8A2"/>
    <w:rsid w:val="000341F0"/>
    <w:rsid w:val="00046D80"/>
    <w:rsid w:val="00187EEA"/>
    <w:rsid w:val="001B7A11"/>
    <w:rsid w:val="00383E2E"/>
    <w:rsid w:val="004C1C63"/>
    <w:rsid w:val="005943CD"/>
    <w:rsid w:val="005B528A"/>
    <w:rsid w:val="007F6C2B"/>
    <w:rsid w:val="00855440"/>
    <w:rsid w:val="00B05D81"/>
    <w:rsid w:val="00C00440"/>
    <w:rsid w:val="00D6213D"/>
    <w:rsid w:val="00E53360"/>
    <w:rsid w:val="00E7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DFDC46-344C-4876-AC67-1EF8E0F4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768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cur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838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Keighley</dc:creator>
  <cp:keywords/>
  <dc:description/>
  <cp:lastModifiedBy>Declan Keighley</cp:lastModifiedBy>
  <cp:revision>10</cp:revision>
  <dcterms:created xsi:type="dcterms:W3CDTF">2016-02-16T04:27:00Z</dcterms:created>
  <dcterms:modified xsi:type="dcterms:W3CDTF">2016-02-17T21:54:00Z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